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9C" w:rsidRDefault="00ED199C" w:rsidP="00ED199C">
      <w:pPr>
        <w:pStyle w:val="berschrift1"/>
      </w:pPr>
      <w:r w:rsidRPr="00C52C3A">
        <w:t xml:space="preserve">Treffen am </w:t>
      </w:r>
      <w:r w:rsidR="00684959">
        <w:t>18.12.2017</w:t>
      </w:r>
    </w:p>
    <w:p w:rsidR="00ED199C" w:rsidRDefault="00ED199C" w:rsidP="00ED199C">
      <w:pPr>
        <w:rPr>
          <w:sz w:val="28"/>
        </w:rPr>
      </w:pPr>
    </w:p>
    <w:p w:rsidR="00ED199C" w:rsidRDefault="00ED199C" w:rsidP="00ED199C">
      <w:pPr>
        <w:pStyle w:val="berschrift3"/>
      </w:pPr>
      <w:r w:rsidRPr="00C52C3A">
        <w:t>Besprechungspunkte</w:t>
      </w:r>
      <w:r w:rsidR="00C33CB2">
        <w:t xml:space="preserve"> </w:t>
      </w:r>
      <w:r w:rsidR="0086155B">
        <w:t xml:space="preserve">Matten - </w:t>
      </w:r>
      <w:r w:rsidR="00C33CB2">
        <w:t>Weinhold</w:t>
      </w:r>
      <w:r w:rsidRPr="00C52C3A">
        <w:t>:</w:t>
      </w:r>
    </w:p>
    <w:p w:rsidR="00C33CB2" w:rsidRPr="005E3533" w:rsidRDefault="00C33CB2" w:rsidP="00C33CB2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>Was habe</w:t>
      </w:r>
      <w:r w:rsidR="0086155B">
        <w:rPr>
          <w:rFonts w:asciiTheme="minorHAnsi" w:hAnsiTheme="minorHAnsi" w:cstheme="minorHAnsi"/>
        </w:rPr>
        <w:t>n</w:t>
      </w:r>
      <w:r w:rsidRPr="005E3533">
        <w:rPr>
          <w:rFonts w:asciiTheme="minorHAnsi" w:hAnsiTheme="minorHAnsi" w:cstheme="minorHAnsi"/>
        </w:rPr>
        <w:t xml:space="preserve"> </w:t>
      </w:r>
      <w:r w:rsidR="0086155B">
        <w:rPr>
          <w:rFonts w:asciiTheme="minorHAnsi" w:hAnsiTheme="minorHAnsi" w:cstheme="minorHAnsi"/>
        </w:rPr>
        <w:t>wir</w:t>
      </w:r>
      <w:r w:rsidRPr="005E3533">
        <w:rPr>
          <w:rFonts w:asciiTheme="minorHAnsi" w:hAnsiTheme="minorHAnsi" w:cstheme="minorHAnsi"/>
        </w:rPr>
        <w:t xml:space="preserve"> </w:t>
      </w:r>
      <w:r w:rsidRPr="005E3533">
        <w:rPr>
          <w:rFonts w:asciiTheme="minorHAnsi" w:hAnsiTheme="minorHAnsi" w:cstheme="minorHAnsi"/>
          <w:b/>
        </w:rPr>
        <w:t>bisher getan</w:t>
      </w:r>
      <w:r w:rsidR="00A742B6">
        <w:rPr>
          <w:rFonts w:asciiTheme="minorHAnsi" w:hAnsiTheme="minorHAnsi" w:cstheme="minorHAnsi"/>
          <w:b/>
        </w:rPr>
        <w:t xml:space="preserve"> und </w:t>
      </w:r>
      <w:r w:rsidR="00A742B6" w:rsidRPr="00A742B6">
        <w:rPr>
          <w:rFonts w:asciiTheme="minorHAnsi" w:hAnsiTheme="minorHAnsi" w:cstheme="minorHAnsi"/>
          <w:b/>
          <w:color w:val="FF0000"/>
        </w:rPr>
        <w:t>Ziele</w:t>
      </w:r>
      <w:r w:rsidRPr="005E3533">
        <w:rPr>
          <w:rFonts w:asciiTheme="minorHAnsi" w:hAnsiTheme="minorHAnsi" w:cstheme="minorHAnsi"/>
        </w:rPr>
        <w:t>:</w:t>
      </w:r>
    </w:p>
    <w:p w:rsidR="009172CA" w:rsidRPr="005E3533" w:rsidRDefault="00C33CB2" w:rsidP="00C33CB2">
      <w:pPr>
        <w:pStyle w:val="Listenabsatz"/>
        <w:numPr>
          <w:ilvl w:val="1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>Paper gelesen</w:t>
      </w:r>
      <w:r w:rsidR="006838AC" w:rsidRPr="005E3533">
        <w:rPr>
          <w:rFonts w:asciiTheme="minorHAnsi" w:hAnsiTheme="minorHAnsi" w:cstheme="minorHAnsi"/>
        </w:rPr>
        <w:t>, Verständnis entwickelt</w:t>
      </w:r>
    </w:p>
    <w:p w:rsidR="00C33CB2" w:rsidRPr="005E3533" w:rsidRDefault="009172CA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 xml:space="preserve">Sehr oft Stichwort bzw. Empfehlung </w:t>
      </w:r>
      <w:proofErr w:type="spellStart"/>
      <w:r w:rsidR="00A742B6">
        <w:rPr>
          <w:rFonts w:asciiTheme="minorHAnsi" w:hAnsiTheme="minorHAnsi" w:cstheme="minorHAnsi"/>
        </w:rPr>
        <w:t>machine</w:t>
      </w:r>
      <w:proofErr w:type="spellEnd"/>
      <w:r w:rsidR="00A742B6">
        <w:rPr>
          <w:rFonts w:asciiTheme="minorHAnsi" w:hAnsiTheme="minorHAnsi" w:cstheme="minorHAnsi"/>
        </w:rPr>
        <w:t xml:space="preserve"> </w:t>
      </w:r>
      <w:proofErr w:type="spellStart"/>
      <w:r w:rsidR="00A742B6">
        <w:rPr>
          <w:rFonts w:asciiTheme="minorHAnsi" w:hAnsiTheme="minorHAnsi" w:cstheme="minorHAnsi"/>
        </w:rPr>
        <w:t>learning</w:t>
      </w:r>
      <w:proofErr w:type="spellEnd"/>
      <w:r w:rsidR="00FA7FA1">
        <w:rPr>
          <w:rFonts w:asciiTheme="minorHAnsi" w:hAnsiTheme="minorHAnsi" w:cstheme="minorHAnsi"/>
        </w:rPr>
        <w:t xml:space="preserve"> (mind. SVM)</w:t>
      </w:r>
    </w:p>
    <w:p w:rsidR="009172CA" w:rsidRPr="005E3533" w:rsidRDefault="009172CA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>Einmal „einfach“ Trainingsdatensätze vorbereiten und Netzwerk trainieren?</w:t>
      </w:r>
    </w:p>
    <w:p w:rsidR="009172CA" w:rsidRDefault="00A742B6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machine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learning</w:t>
      </w:r>
      <w:proofErr w:type="spellEnd"/>
      <w:r>
        <w:rPr>
          <w:rFonts w:asciiTheme="minorHAnsi" w:hAnsiTheme="minorHAnsi" w:cstheme="minorHAnsi"/>
        </w:rPr>
        <w:t xml:space="preserve"> </w:t>
      </w:r>
      <w:r w:rsidR="009172CA" w:rsidRPr="005E3533">
        <w:rPr>
          <w:rFonts w:asciiTheme="minorHAnsi" w:hAnsiTheme="minorHAnsi" w:cstheme="minorHAnsi"/>
        </w:rPr>
        <w:t>bestimmen eindeutige Features bzw. Kombination von Features?</w:t>
      </w:r>
    </w:p>
    <w:p w:rsidR="00A742B6" w:rsidRPr="00A742B6" w:rsidRDefault="00A742B6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  <w:color w:val="FF0000"/>
        </w:rPr>
      </w:pPr>
      <w:r w:rsidRPr="00A742B6">
        <w:rPr>
          <w:rFonts w:asciiTheme="minorHAnsi" w:hAnsiTheme="minorHAnsi" w:cstheme="minorHAnsi"/>
          <w:color w:val="FF0000"/>
        </w:rPr>
        <w:t>Was ist als „manueller“ Schritt wirklich sinnvoll?</w:t>
      </w:r>
    </w:p>
    <w:p w:rsidR="00A742B6" w:rsidRDefault="00A742B6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  <w:color w:val="FF0000"/>
        </w:rPr>
      </w:pPr>
      <w:r w:rsidRPr="00A742B6">
        <w:rPr>
          <w:rFonts w:asciiTheme="minorHAnsi" w:hAnsiTheme="minorHAnsi" w:cstheme="minorHAnsi"/>
          <w:color w:val="FF0000"/>
        </w:rPr>
        <w:t xml:space="preserve">Was sollte über </w:t>
      </w:r>
      <w:proofErr w:type="spellStart"/>
      <w:r w:rsidRPr="00A742B6">
        <w:rPr>
          <w:rFonts w:asciiTheme="minorHAnsi" w:hAnsiTheme="minorHAnsi" w:cstheme="minorHAnsi"/>
          <w:color w:val="FF0000"/>
        </w:rPr>
        <w:t>machine</w:t>
      </w:r>
      <w:proofErr w:type="spellEnd"/>
      <w:r w:rsidRPr="00A742B6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A742B6">
        <w:rPr>
          <w:rFonts w:asciiTheme="minorHAnsi" w:hAnsiTheme="minorHAnsi" w:cstheme="minorHAnsi"/>
          <w:color w:val="FF0000"/>
        </w:rPr>
        <w:t>learning</w:t>
      </w:r>
      <w:proofErr w:type="spellEnd"/>
      <w:r w:rsidRPr="00A742B6">
        <w:rPr>
          <w:rFonts w:asciiTheme="minorHAnsi" w:hAnsiTheme="minorHAnsi" w:cstheme="minorHAnsi"/>
          <w:color w:val="FF0000"/>
        </w:rPr>
        <w:t xml:space="preserve"> geschehen?</w:t>
      </w:r>
    </w:p>
    <w:p w:rsidR="002E085F" w:rsidRDefault="002E085F" w:rsidP="002E085F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 w:rsidRPr="002E085F">
        <w:rPr>
          <w:rFonts w:asciiTheme="minorHAnsi" w:hAnsiTheme="minorHAnsi" w:cstheme="minorHAnsi"/>
        </w:rPr>
        <w:t xml:space="preserve">Dummies erstellt und versucht einzulesen -&gt; Daraus Verständnis für Aufbau der Pipeline (z.B. </w:t>
      </w:r>
      <w:proofErr w:type="spellStart"/>
      <w:r w:rsidRPr="002E085F">
        <w:rPr>
          <w:rFonts w:asciiTheme="minorHAnsi" w:hAnsiTheme="minorHAnsi" w:cstheme="minorHAnsi"/>
        </w:rPr>
        <w:t>struct</w:t>
      </w:r>
      <w:proofErr w:type="spellEnd"/>
      <w:r w:rsidRPr="002E085F">
        <w:rPr>
          <w:rFonts w:asciiTheme="minorHAnsi" w:hAnsiTheme="minorHAnsi" w:cstheme="minorHAnsi"/>
        </w:rPr>
        <w:t>, etc.) entwickelt</w:t>
      </w:r>
    </w:p>
    <w:p w:rsidR="002E085F" w:rsidRPr="002E085F" w:rsidRDefault="002E085F" w:rsidP="002E085F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MITK – Bedienung eingearbeitet -&gt; Phantom Maske kreiert</w:t>
      </w:r>
    </w:p>
    <w:p w:rsidR="006838AC" w:rsidRPr="005E3533" w:rsidRDefault="006838AC" w:rsidP="00C33CB2">
      <w:pPr>
        <w:pStyle w:val="Listenabsatz"/>
        <w:numPr>
          <w:ilvl w:val="1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>GUI-Framework Bedienung und</w:t>
      </w:r>
      <w:r w:rsidR="009172CA" w:rsidRPr="005E3533">
        <w:rPr>
          <w:rFonts w:asciiTheme="minorHAnsi" w:hAnsiTheme="minorHAnsi" w:cstheme="minorHAnsi"/>
        </w:rPr>
        <w:t xml:space="preserve"> </w:t>
      </w:r>
      <w:r w:rsidRPr="005E3533">
        <w:rPr>
          <w:rFonts w:asciiTheme="minorHAnsi" w:hAnsiTheme="minorHAnsi" w:cstheme="minorHAnsi"/>
        </w:rPr>
        <w:t>Debugging</w:t>
      </w:r>
    </w:p>
    <w:p w:rsidR="009172CA" w:rsidRPr="005E3533" w:rsidRDefault="009172CA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>Als Beispiel der Anfang hat keinen Sinn gemacht, gezwungen zu sein schon berechnete Daten einlesen zu müssen um GUI zu starten, behoben</w:t>
      </w:r>
    </w:p>
    <w:p w:rsidR="009172CA" w:rsidRPr="005E3533" w:rsidRDefault="0086155B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Daten s</w:t>
      </w:r>
      <w:r w:rsidR="009172CA" w:rsidRPr="005E3533">
        <w:rPr>
          <w:rFonts w:asciiTheme="minorHAnsi" w:hAnsiTheme="minorHAnsi" w:cstheme="minorHAnsi"/>
        </w:rPr>
        <w:t>tändig im Workspace zu behalten, macht keinen Sinn, lieber Sicherheitsfrage …</w:t>
      </w:r>
    </w:p>
    <w:p w:rsidR="00C946D9" w:rsidRDefault="00C946D9" w:rsidP="009172CA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>Janas „durch die Blume“ Feedback (relativ lange)</w:t>
      </w:r>
    </w:p>
    <w:p w:rsidR="00A742B6" w:rsidRDefault="00A742B6" w:rsidP="00A742B6">
      <w:pPr>
        <w:pStyle w:val="Listenabsatz"/>
        <w:numPr>
          <w:ilvl w:val="2"/>
          <w:numId w:val="8"/>
        </w:numPr>
        <w:rPr>
          <w:rFonts w:asciiTheme="minorHAnsi" w:hAnsiTheme="minorHAnsi" w:cstheme="minorHAnsi"/>
          <w:color w:val="FF0000"/>
        </w:rPr>
      </w:pPr>
      <w:r w:rsidRPr="00A742B6">
        <w:rPr>
          <w:rFonts w:asciiTheme="minorHAnsi" w:hAnsiTheme="minorHAnsi" w:cstheme="minorHAnsi"/>
          <w:color w:val="FF0000"/>
        </w:rPr>
        <w:t>stabilere GUI und intuitivere und robustere? (Bisher hatte</w:t>
      </w:r>
      <w:r w:rsidR="0086155B">
        <w:rPr>
          <w:rFonts w:asciiTheme="minorHAnsi" w:hAnsiTheme="minorHAnsi" w:cstheme="minorHAnsi"/>
          <w:color w:val="FF0000"/>
        </w:rPr>
        <w:t xml:space="preserve">n wir </w:t>
      </w:r>
      <w:r w:rsidRPr="00A742B6">
        <w:rPr>
          <w:rFonts w:asciiTheme="minorHAnsi" w:hAnsiTheme="minorHAnsi" w:cstheme="minorHAnsi"/>
          <w:color w:val="FF0000"/>
        </w:rPr>
        <w:t>unseren Arbeitsauftrag so verstanden die nur zu benutzen)</w:t>
      </w:r>
    </w:p>
    <w:p w:rsidR="004508EA" w:rsidRPr="00A742B6" w:rsidRDefault="004508EA" w:rsidP="00A742B6">
      <w:pPr>
        <w:pStyle w:val="Listenabsatz"/>
        <w:numPr>
          <w:ilvl w:val="2"/>
          <w:numId w:val="8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RAM-Auslastung maximal</w:t>
      </w:r>
      <w:r w:rsidR="00C97FF1">
        <w:rPr>
          <w:rFonts w:asciiTheme="minorHAnsi" w:hAnsiTheme="minorHAnsi" w:cstheme="minorHAnsi"/>
          <w:color w:val="FF0000"/>
        </w:rPr>
        <w:t xml:space="preserve"> (Problem unsere Rechner/ISS sehr langsam/zähe Bearbeitung)</w:t>
      </w:r>
      <w:r>
        <w:rPr>
          <w:rFonts w:asciiTheme="minorHAnsi" w:hAnsiTheme="minorHAnsi" w:cstheme="minorHAnsi"/>
          <w:color w:val="FF0000"/>
        </w:rPr>
        <w:t>! Sollen wir nach Lösung schauen – Idee für Lösung?</w:t>
      </w:r>
    </w:p>
    <w:p w:rsidR="005E3533" w:rsidRDefault="006838AC" w:rsidP="005E3533">
      <w:pPr>
        <w:pStyle w:val="Listenabsatz"/>
        <w:numPr>
          <w:ilvl w:val="1"/>
          <w:numId w:val="8"/>
        </w:numPr>
        <w:rPr>
          <w:rFonts w:asciiTheme="minorHAnsi" w:hAnsiTheme="minorHAnsi" w:cstheme="minorHAnsi"/>
        </w:rPr>
      </w:pPr>
      <w:r w:rsidRPr="005E3533">
        <w:rPr>
          <w:rFonts w:asciiTheme="minorHAnsi" w:hAnsiTheme="minorHAnsi" w:cstheme="minorHAnsi"/>
        </w:rPr>
        <w:t>Daten gesichtet</w:t>
      </w:r>
    </w:p>
    <w:p w:rsidR="000628B7" w:rsidRDefault="000628B7" w:rsidP="000628B7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MRT </w:t>
      </w:r>
      <w:r w:rsidR="00735096">
        <w:rPr>
          <w:rFonts w:asciiTheme="minorHAnsi" w:hAnsiTheme="minorHAnsi" w:cstheme="minorHAnsi"/>
        </w:rPr>
        <w:t xml:space="preserve">MS </w:t>
      </w:r>
      <w:r>
        <w:rPr>
          <w:rFonts w:asciiTheme="minorHAnsi" w:hAnsiTheme="minorHAnsi" w:cstheme="minorHAnsi"/>
        </w:rPr>
        <w:t>Bilder – 3*6 Aufnahmen</w:t>
      </w:r>
      <w:r w:rsidR="00FA7FA1">
        <w:rPr>
          <w:rFonts w:asciiTheme="minorHAnsi" w:hAnsiTheme="minorHAnsi" w:cstheme="minorHAnsi"/>
        </w:rPr>
        <w:t xml:space="preserve"> (6 Patienten?)</w:t>
      </w:r>
      <w:r>
        <w:rPr>
          <w:rFonts w:asciiTheme="minorHAnsi" w:hAnsiTheme="minorHAnsi" w:cstheme="minorHAnsi"/>
        </w:rPr>
        <w:t xml:space="preserve"> (3 verschiedene Sequenzen) – </w:t>
      </w:r>
      <w:r w:rsidR="00FA7FA1">
        <w:rPr>
          <w:rFonts w:asciiTheme="minorHAnsi" w:hAnsiTheme="minorHAnsi" w:cstheme="minorHAnsi"/>
        </w:rPr>
        <w:t>Statistik</w:t>
      </w:r>
      <w:r>
        <w:rPr>
          <w:rFonts w:asciiTheme="minorHAnsi" w:hAnsiTheme="minorHAnsi" w:cstheme="minorHAnsi"/>
        </w:rPr>
        <w:t xml:space="preserve"> sehr schwierig bzw. wie? Weil geringe Datenmenge</w:t>
      </w:r>
    </w:p>
    <w:p w:rsidR="00735096" w:rsidRDefault="00735096" w:rsidP="000628B7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Meta-Daten zu Patienten</w:t>
      </w:r>
      <w:r w:rsidR="00EE518B">
        <w:rPr>
          <w:rFonts w:asciiTheme="minorHAnsi" w:hAnsiTheme="minorHAnsi" w:cstheme="minorHAnsi"/>
        </w:rPr>
        <w:t xml:space="preserve"> bei MS-Studie</w:t>
      </w:r>
      <w:r>
        <w:rPr>
          <w:rFonts w:asciiTheme="minorHAnsi" w:hAnsiTheme="minorHAnsi" w:cstheme="minorHAnsi"/>
        </w:rPr>
        <w:t>?</w:t>
      </w:r>
    </w:p>
    <w:p w:rsidR="00735096" w:rsidRPr="00FA7FA1" w:rsidRDefault="00735096" w:rsidP="00735096">
      <w:pPr>
        <w:pStyle w:val="Listenabsatz"/>
        <w:numPr>
          <w:ilvl w:val="2"/>
          <w:numId w:val="8"/>
        </w:numPr>
        <w:rPr>
          <w:rFonts w:asciiTheme="minorHAnsi" w:hAnsiTheme="minorHAnsi" w:cstheme="minorHAnsi"/>
          <w:color w:val="FF0000"/>
        </w:rPr>
      </w:pPr>
      <w:r w:rsidRPr="00FA7FA1">
        <w:rPr>
          <w:rFonts w:asciiTheme="minorHAnsi" w:hAnsiTheme="minorHAnsi" w:cstheme="minorHAnsi"/>
          <w:color w:val="FF0000"/>
        </w:rPr>
        <w:t>Ziel: Feature bzw. Feature-Kombination zu finden die bei allen MS-Probanden „gleich“ sind</w:t>
      </w:r>
      <w:r w:rsidR="00FA7FA1">
        <w:rPr>
          <w:rFonts w:asciiTheme="minorHAnsi" w:hAnsiTheme="minorHAnsi" w:cstheme="minorHAnsi"/>
          <w:color w:val="FF0000"/>
        </w:rPr>
        <w:t xml:space="preserve"> und zwar manuell</w:t>
      </w:r>
      <w:r w:rsidRPr="00FA7FA1">
        <w:rPr>
          <w:rFonts w:asciiTheme="minorHAnsi" w:hAnsiTheme="minorHAnsi" w:cstheme="minorHAnsi"/>
          <w:color w:val="FF0000"/>
        </w:rPr>
        <w:t>?</w:t>
      </w:r>
      <w:r w:rsidR="00FA7FA1" w:rsidRPr="00FA7FA1">
        <w:rPr>
          <w:rFonts w:asciiTheme="minorHAnsi" w:hAnsiTheme="minorHAnsi" w:cstheme="minorHAnsi"/>
          <w:color w:val="FF0000"/>
        </w:rPr>
        <w:t xml:space="preserve"> </w:t>
      </w:r>
    </w:p>
    <w:p w:rsidR="00FA7FA1" w:rsidRPr="00FA7FA1" w:rsidRDefault="00FA7FA1" w:rsidP="00735096">
      <w:pPr>
        <w:pStyle w:val="Listenabsatz"/>
        <w:numPr>
          <w:ilvl w:val="2"/>
          <w:numId w:val="8"/>
        </w:numPr>
        <w:rPr>
          <w:rFonts w:asciiTheme="minorHAnsi" w:hAnsiTheme="minorHAnsi" w:cstheme="minorHAnsi"/>
          <w:color w:val="FF0000"/>
        </w:rPr>
      </w:pPr>
      <w:r w:rsidRPr="00FA7FA1">
        <w:rPr>
          <w:rFonts w:asciiTheme="minorHAnsi" w:hAnsiTheme="minorHAnsi" w:cstheme="minorHAnsi"/>
          <w:color w:val="FF0000"/>
        </w:rPr>
        <w:t>Wenn nicht Punkt iii dann</w:t>
      </w:r>
      <w:r>
        <w:rPr>
          <w:rFonts w:asciiTheme="minorHAnsi" w:hAnsiTheme="minorHAnsi" w:cstheme="minorHAnsi"/>
          <w:color w:val="FF0000"/>
        </w:rPr>
        <w:t xml:space="preserve"> Verwendung der Toolbox </w:t>
      </w:r>
      <w:proofErr w:type="spellStart"/>
      <w:r>
        <w:rPr>
          <w:rFonts w:asciiTheme="minorHAnsi" w:hAnsiTheme="minorHAnsi" w:cstheme="minorHAnsi"/>
          <w:color w:val="FF0000"/>
        </w:rPr>
        <w:t>ClassificationLearner</w:t>
      </w:r>
      <w:proofErr w:type="spellEnd"/>
      <w:r>
        <w:rPr>
          <w:rFonts w:asciiTheme="minorHAnsi" w:hAnsiTheme="minorHAnsi" w:cstheme="minorHAnsi"/>
          <w:color w:val="FF0000"/>
        </w:rPr>
        <w:t xml:space="preserve"> oder ähnlich um Features auszuwählen?</w:t>
      </w:r>
      <w:r w:rsidR="009A159B">
        <w:rPr>
          <w:rFonts w:asciiTheme="minorHAnsi" w:hAnsiTheme="minorHAnsi" w:cstheme="minorHAnsi"/>
          <w:color w:val="FF0000"/>
        </w:rPr>
        <w:t xml:space="preserve"> Feature Vorauswahl Treffen mit Hilfe von Empfehlung von Paper</w:t>
      </w:r>
      <w:bookmarkStart w:id="0" w:name="_GoBack"/>
      <w:bookmarkEnd w:id="0"/>
    </w:p>
    <w:p w:rsidR="00A742B6" w:rsidRDefault="005E3533" w:rsidP="00B02292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proofErr w:type="spellStart"/>
      <w:r w:rsidRPr="00A742B6">
        <w:rPr>
          <w:rFonts w:asciiTheme="minorHAnsi" w:hAnsiTheme="minorHAnsi" w:cstheme="minorHAnsi"/>
        </w:rPr>
        <w:t>PET_Dose</w:t>
      </w:r>
      <w:proofErr w:type="spellEnd"/>
      <w:r w:rsidRPr="00A742B6">
        <w:rPr>
          <w:rFonts w:asciiTheme="minorHAnsi" w:hAnsiTheme="minorHAnsi" w:cstheme="minorHAnsi"/>
        </w:rPr>
        <w:t xml:space="preserve"> – Masken einlesen? Finde nur eine Maske ist die für alle </w:t>
      </w:r>
      <w:r w:rsidR="00A742B6" w:rsidRPr="00A742B6">
        <w:rPr>
          <w:rFonts w:asciiTheme="minorHAnsi" w:hAnsiTheme="minorHAnsi" w:cstheme="minorHAnsi"/>
        </w:rPr>
        <w:t>Dosen</w:t>
      </w:r>
      <w:r w:rsidRPr="00A742B6">
        <w:rPr>
          <w:rFonts w:asciiTheme="minorHAnsi" w:hAnsiTheme="minorHAnsi" w:cstheme="minorHAnsi"/>
        </w:rPr>
        <w:t xml:space="preserve"> gültig? – ROI ändert sich </w:t>
      </w:r>
      <w:r w:rsidR="00A742B6" w:rsidRPr="00A742B6">
        <w:rPr>
          <w:rFonts w:asciiTheme="minorHAnsi" w:hAnsiTheme="minorHAnsi" w:cstheme="minorHAnsi"/>
        </w:rPr>
        <w:t>nicht</w:t>
      </w:r>
      <w:r w:rsidRPr="00A742B6">
        <w:rPr>
          <w:rFonts w:asciiTheme="minorHAnsi" w:hAnsiTheme="minorHAnsi" w:cstheme="minorHAnsi"/>
        </w:rPr>
        <w:t>? Zudem die Maske beschäftigt sich</w:t>
      </w:r>
      <w:r w:rsidR="00A742B6" w:rsidRPr="00A742B6">
        <w:rPr>
          <w:rFonts w:asciiTheme="minorHAnsi" w:hAnsiTheme="minorHAnsi" w:cstheme="minorHAnsi"/>
        </w:rPr>
        <w:t xml:space="preserve"> mit </w:t>
      </w:r>
      <w:r w:rsidRPr="00A742B6">
        <w:rPr>
          <w:rFonts w:asciiTheme="minorHAnsi" w:hAnsiTheme="minorHAnsi" w:cstheme="minorHAnsi"/>
        </w:rPr>
        <w:t>Tumoren</w:t>
      </w:r>
      <w:r w:rsidR="00A742B6" w:rsidRPr="00A742B6">
        <w:rPr>
          <w:rFonts w:asciiTheme="minorHAnsi" w:hAnsiTheme="minorHAnsi" w:cstheme="minorHAnsi"/>
        </w:rPr>
        <w:t xml:space="preserve"> nicht mit Muskeln?</w:t>
      </w:r>
    </w:p>
    <w:p w:rsidR="00C946D9" w:rsidRDefault="005E3533" w:rsidP="00B02292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proofErr w:type="spellStart"/>
      <w:r w:rsidRPr="00A742B6">
        <w:rPr>
          <w:rFonts w:asciiTheme="minorHAnsi" w:hAnsiTheme="minorHAnsi" w:cstheme="minorHAnsi"/>
        </w:rPr>
        <w:t>PET_MoCo</w:t>
      </w:r>
      <w:proofErr w:type="spellEnd"/>
      <w:r w:rsidRPr="00A742B6">
        <w:rPr>
          <w:rFonts w:asciiTheme="minorHAnsi" w:hAnsiTheme="minorHAnsi" w:cstheme="minorHAnsi"/>
        </w:rPr>
        <w:t xml:space="preserve"> – Masken einlese</w:t>
      </w:r>
      <w:r w:rsidR="0033421D">
        <w:rPr>
          <w:rFonts w:asciiTheme="minorHAnsi" w:hAnsiTheme="minorHAnsi" w:cstheme="minorHAnsi"/>
        </w:rPr>
        <w:t>n</w:t>
      </w:r>
      <w:r w:rsidR="00B768BF">
        <w:rPr>
          <w:rFonts w:asciiTheme="minorHAnsi" w:hAnsiTheme="minorHAnsi" w:cstheme="minorHAnsi"/>
        </w:rPr>
        <w:t xml:space="preserve"> mit MITK klappt nicht</w:t>
      </w:r>
      <w:r w:rsidRPr="00A742B6">
        <w:rPr>
          <w:rFonts w:asciiTheme="minorHAnsi" w:hAnsiTheme="minorHAnsi" w:cstheme="minorHAnsi"/>
        </w:rPr>
        <w:t xml:space="preserve"> –Torso nur Oberarm – </w:t>
      </w:r>
      <w:proofErr w:type="gramStart"/>
      <w:r w:rsidRPr="00A742B6">
        <w:rPr>
          <w:rFonts w:asciiTheme="minorHAnsi" w:hAnsiTheme="minorHAnsi" w:cstheme="minorHAnsi"/>
        </w:rPr>
        <w:t>Muskeln ?</w:t>
      </w:r>
      <w:proofErr w:type="gramEnd"/>
      <w:r w:rsidRPr="00A742B6">
        <w:rPr>
          <w:rFonts w:asciiTheme="minorHAnsi" w:hAnsiTheme="minorHAnsi" w:cstheme="minorHAnsi"/>
        </w:rPr>
        <w:t xml:space="preserve"> </w:t>
      </w:r>
      <w:proofErr w:type="spellStart"/>
      <w:r w:rsidRPr="00A742B6">
        <w:rPr>
          <w:rFonts w:asciiTheme="minorHAnsi" w:hAnsiTheme="minorHAnsi" w:cstheme="minorHAnsi"/>
        </w:rPr>
        <w:t>Auflösegrad</w:t>
      </w:r>
      <w:proofErr w:type="spellEnd"/>
      <w:r w:rsidRPr="00A742B6">
        <w:rPr>
          <w:rFonts w:asciiTheme="minorHAnsi" w:hAnsiTheme="minorHAnsi" w:cstheme="minorHAnsi"/>
        </w:rPr>
        <w:t>? – Sinnhaftigkeit? Muskeldetektion notwendige Auflösung?</w:t>
      </w:r>
    </w:p>
    <w:p w:rsidR="00ED199C" w:rsidRPr="00A742B6" w:rsidRDefault="00A742B6" w:rsidP="00ED199C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 w:rsidRPr="00A742B6">
        <w:rPr>
          <w:rFonts w:asciiTheme="minorHAnsi" w:hAnsiTheme="minorHAnsi" w:cstheme="minorHAnsi"/>
          <w:color w:val="FF0000"/>
        </w:rPr>
        <w:t>Welche ROIs und mit welchem Ziel sollen diese untersucht werden?</w:t>
      </w:r>
    </w:p>
    <w:p w:rsidR="00A742B6" w:rsidRDefault="00A742B6" w:rsidP="00A742B6">
      <w:pPr>
        <w:pStyle w:val="Listenabsatz"/>
        <w:numPr>
          <w:ilvl w:val="1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FARO GmbH</w:t>
      </w:r>
    </w:p>
    <w:p w:rsidR="00A742B6" w:rsidRPr="00A742B6" w:rsidRDefault="00A742B6" w:rsidP="00A742B6">
      <w:pPr>
        <w:pStyle w:val="Listenabsatz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Interesse an Zusammenarbeit bezüglich automatischer Segmentierung in CT-Bildern</w:t>
      </w:r>
      <w:r w:rsidR="00042DF0">
        <w:rPr>
          <w:rFonts w:asciiTheme="minorHAnsi" w:hAnsiTheme="minorHAnsi" w:cstheme="minorHAnsi"/>
        </w:rPr>
        <w:t xml:space="preserve">, </w:t>
      </w:r>
      <w:proofErr w:type="spellStart"/>
      <w:r w:rsidR="00042DF0">
        <w:rPr>
          <w:rFonts w:asciiTheme="minorHAnsi" w:hAnsiTheme="minorHAnsi" w:cstheme="minorHAnsi"/>
        </w:rPr>
        <w:t>Lunkeruntersuchung</w:t>
      </w:r>
      <w:proofErr w:type="spellEnd"/>
      <w:r w:rsidR="00042DF0">
        <w:rPr>
          <w:rFonts w:asciiTheme="minorHAnsi" w:hAnsiTheme="minorHAnsi" w:cstheme="minorHAnsi"/>
        </w:rPr>
        <w:t xml:space="preserve"> etc.</w:t>
      </w:r>
    </w:p>
    <w:p w:rsidR="00312270" w:rsidRPr="00DB6CEA" w:rsidRDefault="00312270" w:rsidP="000C3807">
      <w:pPr>
        <w:pStyle w:val="Listenabsatz"/>
        <w:ind w:left="1440"/>
      </w:pPr>
    </w:p>
    <w:sectPr w:rsidR="00312270" w:rsidRPr="00DB6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A31" w:rsidRDefault="000D1A31" w:rsidP="00D864C5">
      <w:pPr>
        <w:spacing w:after="0" w:line="240" w:lineRule="auto"/>
      </w:pPr>
      <w:r>
        <w:separator/>
      </w:r>
    </w:p>
  </w:endnote>
  <w:endnote w:type="continuationSeparator" w:id="0">
    <w:p w:rsidR="000D1A31" w:rsidRDefault="000D1A31" w:rsidP="00D8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D39" w:rsidRDefault="00C85D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4C5" w:rsidRPr="00D864C5" w:rsidRDefault="00D864C5" w:rsidP="00D864C5">
    <w:pPr>
      <w:pStyle w:val="Fuzeile"/>
      <w:jc w:val="center"/>
      <w:rPr>
        <w:rFonts w:eastAsia="Times New Roman"/>
      </w:rPr>
    </w:pPr>
    <w:r w:rsidRPr="00D864C5">
      <w:rPr>
        <w:rFonts w:eastAsia="Times New Roman"/>
      </w:rPr>
      <w:t xml:space="preserve">~ </w:t>
    </w:r>
    <w:r w:rsidRPr="00D864C5">
      <w:rPr>
        <w:rFonts w:eastAsia="Times New Roman"/>
      </w:rPr>
      <w:fldChar w:fldCharType="begin"/>
    </w:r>
    <w:r w:rsidRPr="00D864C5">
      <w:instrText>PAGE    \* MERGEFORMAT</w:instrText>
    </w:r>
    <w:r w:rsidRPr="00D864C5">
      <w:rPr>
        <w:rFonts w:eastAsia="Times New Roman"/>
      </w:rPr>
      <w:fldChar w:fldCharType="separate"/>
    </w:r>
    <w:r w:rsidR="009A159B" w:rsidRPr="009A159B">
      <w:rPr>
        <w:rFonts w:eastAsia="Times New Roman"/>
        <w:noProof/>
      </w:rPr>
      <w:t>1</w:t>
    </w:r>
    <w:r w:rsidRPr="00D864C5">
      <w:rPr>
        <w:rFonts w:eastAsia="Times New Roman"/>
      </w:rPr>
      <w:fldChar w:fldCharType="end"/>
    </w:r>
    <w:r w:rsidRPr="00D864C5">
      <w:rPr>
        <w:rFonts w:eastAsia="Times New Roman"/>
      </w:rPr>
      <w:t xml:space="preserve"> ~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D39" w:rsidRDefault="00C85D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A31" w:rsidRDefault="000D1A31" w:rsidP="00D864C5">
      <w:pPr>
        <w:spacing w:after="0" w:line="240" w:lineRule="auto"/>
      </w:pPr>
      <w:r>
        <w:separator/>
      </w:r>
    </w:p>
  </w:footnote>
  <w:footnote w:type="continuationSeparator" w:id="0">
    <w:p w:rsidR="000D1A31" w:rsidRDefault="000D1A31" w:rsidP="00D8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D39" w:rsidRDefault="00C85D3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4C5" w:rsidRPr="00AB6E64" w:rsidRDefault="0005633C" w:rsidP="00D864C5">
    <w:pPr>
      <w:pStyle w:val="Kopfzeile"/>
    </w:pPr>
    <w:r w:rsidRPr="00AB6E64">
      <w:t xml:space="preserve">Matthias </w:t>
    </w:r>
    <w:r w:rsidR="00B37FC8" w:rsidRPr="00AB6E64">
      <w:t>Weinhold</w:t>
    </w:r>
    <w:r w:rsidR="00C85D39">
      <w:t xml:space="preserve">, Philipp Matten </w:t>
    </w:r>
    <w:r w:rsidR="00D864C5" w:rsidRPr="00AB6E64">
      <w:tab/>
    </w:r>
    <w:r w:rsidR="00C85D39">
      <w:t>Studienarbeit</w:t>
    </w:r>
    <w:r w:rsidR="00D864C5" w:rsidRPr="00AB6E6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D39" w:rsidRDefault="00C85D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35B4"/>
    <w:multiLevelType w:val="hybridMultilevel"/>
    <w:tmpl w:val="F4B45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C6B"/>
    <w:multiLevelType w:val="hybridMultilevel"/>
    <w:tmpl w:val="DA9882DA"/>
    <w:lvl w:ilvl="0" w:tplc="E5245456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B9249B7"/>
    <w:multiLevelType w:val="hybridMultilevel"/>
    <w:tmpl w:val="387C794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5E85740">
      <w:start w:val="1"/>
      <w:numFmt w:val="bullet"/>
      <w:lvlText w:val="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A3C8B942">
      <w:start w:val="1"/>
      <w:numFmt w:val="bullet"/>
      <w:lvlText w:val="&gt;"/>
      <w:lvlJc w:val="left"/>
      <w:pPr>
        <w:ind w:left="4500" w:hanging="360"/>
      </w:pPr>
      <w:rPr>
        <w:rFonts w:ascii="Calibri" w:eastAsia="Calibri" w:hAnsi="Calibri" w:cs="Times New Roman" w:hint="default"/>
      </w:r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072BF"/>
    <w:multiLevelType w:val="hybridMultilevel"/>
    <w:tmpl w:val="387C794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5E85740">
      <w:start w:val="1"/>
      <w:numFmt w:val="bullet"/>
      <w:lvlText w:val="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A3C8B942">
      <w:start w:val="1"/>
      <w:numFmt w:val="bullet"/>
      <w:lvlText w:val="&gt;"/>
      <w:lvlJc w:val="left"/>
      <w:pPr>
        <w:ind w:left="4500" w:hanging="360"/>
      </w:pPr>
      <w:rPr>
        <w:rFonts w:ascii="Calibri" w:eastAsia="Calibri" w:hAnsi="Calibri" w:cs="Times New Roman" w:hint="default"/>
      </w:r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6E39"/>
    <w:multiLevelType w:val="hybridMultilevel"/>
    <w:tmpl w:val="8B1E72CA"/>
    <w:lvl w:ilvl="0" w:tplc="6F9C2FC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A329A"/>
    <w:multiLevelType w:val="hybridMultilevel"/>
    <w:tmpl w:val="5762D3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41296"/>
    <w:multiLevelType w:val="hybridMultilevel"/>
    <w:tmpl w:val="A566B55C"/>
    <w:lvl w:ilvl="0" w:tplc="B3DA37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4076B6"/>
    <w:multiLevelType w:val="hybridMultilevel"/>
    <w:tmpl w:val="0B287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9C"/>
    <w:rsid w:val="0003517F"/>
    <w:rsid w:val="00036224"/>
    <w:rsid w:val="00042DF0"/>
    <w:rsid w:val="00052B65"/>
    <w:rsid w:val="0005633C"/>
    <w:rsid w:val="000628B7"/>
    <w:rsid w:val="00097BDD"/>
    <w:rsid w:val="000C3807"/>
    <w:rsid w:val="000D1A31"/>
    <w:rsid w:val="000D6428"/>
    <w:rsid w:val="00124FE9"/>
    <w:rsid w:val="0014633A"/>
    <w:rsid w:val="00174004"/>
    <w:rsid w:val="00177CBE"/>
    <w:rsid w:val="001926B3"/>
    <w:rsid w:val="001A3B6E"/>
    <w:rsid w:val="001E7A90"/>
    <w:rsid w:val="001F6EFA"/>
    <w:rsid w:val="00203CDC"/>
    <w:rsid w:val="002656D0"/>
    <w:rsid w:val="0027207A"/>
    <w:rsid w:val="002A166C"/>
    <w:rsid w:val="002E085F"/>
    <w:rsid w:val="00312270"/>
    <w:rsid w:val="003154B3"/>
    <w:rsid w:val="0033421D"/>
    <w:rsid w:val="00340016"/>
    <w:rsid w:val="003403B7"/>
    <w:rsid w:val="003440C4"/>
    <w:rsid w:val="00351103"/>
    <w:rsid w:val="003875D3"/>
    <w:rsid w:val="003C609F"/>
    <w:rsid w:val="003D4D17"/>
    <w:rsid w:val="00442F2F"/>
    <w:rsid w:val="004508EA"/>
    <w:rsid w:val="004B276B"/>
    <w:rsid w:val="004C1608"/>
    <w:rsid w:val="004C552D"/>
    <w:rsid w:val="00527F38"/>
    <w:rsid w:val="00561918"/>
    <w:rsid w:val="0058631B"/>
    <w:rsid w:val="0059701F"/>
    <w:rsid w:val="005C6260"/>
    <w:rsid w:val="005E3533"/>
    <w:rsid w:val="00614D74"/>
    <w:rsid w:val="006308D3"/>
    <w:rsid w:val="006462EF"/>
    <w:rsid w:val="006838AC"/>
    <w:rsid w:val="00684959"/>
    <w:rsid w:val="006A56D0"/>
    <w:rsid w:val="007117CC"/>
    <w:rsid w:val="007150A8"/>
    <w:rsid w:val="00735096"/>
    <w:rsid w:val="007749A7"/>
    <w:rsid w:val="007F5599"/>
    <w:rsid w:val="007F7741"/>
    <w:rsid w:val="008364A8"/>
    <w:rsid w:val="008523AB"/>
    <w:rsid w:val="0086155B"/>
    <w:rsid w:val="00864824"/>
    <w:rsid w:val="00864C2E"/>
    <w:rsid w:val="00880CA7"/>
    <w:rsid w:val="008840B8"/>
    <w:rsid w:val="008E2B28"/>
    <w:rsid w:val="008E4275"/>
    <w:rsid w:val="009065C5"/>
    <w:rsid w:val="009172CA"/>
    <w:rsid w:val="009363B1"/>
    <w:rsid w:val="009829C4"/>
    <w:rsid w:val="00991E23"/>
    <w:rsid w:val="009A159B"/>
    <w:rsid w:val="009E7C08"/>
    <w:rsid w:val="009F65E5"/>
    <w:rsid w:val="00A25040"/>
    <w:rsid w:val="00A507A6"/>
    <w:rsid w:val="00A742B6"/>
    <w:rsid w:val="00AA55FB"/>
    <w:rsid w:val="00AB6E64"/>
    <w:rsid w:val="00AC0B1F"/>
    <w:rsid w:val="00AC79F6"/>
    <w:rsid w:val="00AF56C9"/>
    <w:rsid w:val="00B37FC8"/>
    <w:rsid w:val="00B768BF"/>
    <w:rsid w:val="00B85702"/>
    <w:rsid w:val="00BB6468"/>
    <w:rsid w:val="00BB66C9"/>
    <w:rsid w:val="00C02448"/>
    <w:rsid w:val="00C065B9"/>
    <w:rsid w:val="00C13327"/>
    <w:rsid w:val="00C239FE"/>
    <w:rsid w:val="00C33CB2"/>
    <w:rsid w:val="00C47021"/>
    <w:rsid w:val="00C54761"/>
    <w:rsid w:val="00C6293F"/>
    <w:rsid w:val="00C75A4F"/>
    <w:rsid w:val="00C85D39"/>
    <w:rsid w:val="00C946D9"/>
    <w:rsid w:val="00C97FF1"/>
    <w:rsid w:val="00CC6505"/>
    <w:rsid w:val="00CE6D4C"/>
    <w:rsid w:val="00D00869"/>
    <w:rsid w:val="00D04DDC"/>
    <w:rsid w:val="00D24816"/>
    <w:rsid w:val="00D2559E"/>
    <w:rsid w:val="00D3067B"/>
    <w:rsid w:val="00D74E60"/>
    <w:rsid w:val="00D85956"/>
    <w:rsid w:val="00D864C5"/>
    <w:rsid w:val="00DB6CEA"/>
    <w:rsid w:val="00DF636F"/>
    <w:rsid w:val="00E13FEA"/>
    <w:rsid w:val="00E14349"/>
    <w:rsid w:val="00E40101"/>
    <w:rsid w:val="00E80653"/>
    <w:rsid w:val="00EC6558"/>
    <w:rsid w:val="00ED199C"/>
    <w:rsid w:val="00EE518B"/>
    <w:rsid w:val="00F30B48"/>
    <w:rsid w:val="00F377E1"/>
    <w:rsid w:val="00F73A11"/>
    <w:rsid w:val="00FA0726"/>
    <w:rsid w:val="00FA7FA1"/>
    <w:rsid w:val="00FB5AC2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940D2"/>
  <w15:chartTrackingRefBased/>
  <w15:docId w15:val="{E7FE4F29-4811-42B6-B455-4406CB5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D199C"/>
    <w:pPr>
      <w:spacing w:after="160" w:line="259" w:lineRule="auto"/>
    </w:pPr>
    <w:rPr>
      <w:rFonts w:ascii="Times New Roman" w:eastAsiaTheme="minorHAnsi" w:hAnsi="Times New Roman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1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64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864C5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864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864C5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864C5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uiPriority w:val="1"/>
    <w:qFormat/>
    <w:rsid w:val="00D864C5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DF636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D199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199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as\Documents\Benutzerdefinierte%20Office-Vorlagen\BA_Dokument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C10890D-82CF-4FC5-8C61-51A9BFF7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BA_Dokument_Vorlage.dotx</Template>
  <TotalTime>0</TotalTime>
  <Pages>1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 Dokumentvorlage</vt:lpstr>
    </vt:vector>
  </TitlesOfParts>
  <Company>Microsoft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Dokumentvorlage</dc:title>
  <dc:subject/>
  <dc:creator>Matthias Weinhold</dc:creator>
  <cp:keywords/>
  <dc:description/>
  <cp:lastModifiedBy>Matthias Weinhold</cp:lastModifiedBy>
  <cp:revision>23</cp:revision>
  <cp:lastPrinted>2015-11-04T17:30:00Z</cp:lastPrinted>
  <dcterms:created xsi:type="dcterms:W3CDTF">2017-12-18T11:34:00Z</dcterms:created>
  <dcterms:modified xsi:type="dcterms:W3CDTF">2017-12-18T13:01:00Z</dcterms:modified>
</cp:coreProperties>
</file>